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70B" w:rsidRDefault="0041670B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 w:rsidRPr="00421BF3">
        <w:rPr>
          <w:rFonts w:ascii="Times New Roman" w:eastAsia="標楷體" w:hAnsi="Times New Roman"/>
          <w:b/>
          <w:kern w:val="0"/>
          <w:sz w:val="48"/>
          <w:szCs w:val="52"/>
        </w:rPr>
        <w:t>Computer Organization</w:t>
      </w:r>
    </w:p>
    <w:p w:rsidR="0041670B" w:rsidRPr="00421BF3" w:rsidRDefault="0041670B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</w:p>
    <w:p w:rsidR="0041670B" w:rsidRPr="00421BF3" w:rsidRDefault="0041670B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Architecture diagram:</w:t>
      </w:r>
    </w:p>
    <w:p w:rsidR="0041670B" w:rsidRPr="00421BF3" w:rsidRDefault="0041670B">
      <w:pPr>
        <w:rPr>
          <w:rFonts w:ascii="Times New Roman" w:eastAsia="標楷體" w:hAnsi="Times New Roman"/>
          <w:b/>
          <w:lang w:bidi="he-IL"/>
        </w:rPr>
      </w:pPr>
    </w:p>
    <w:p w:rsidR="0041670B" w:rsidRPr="00421BF3" w:rsidRDefault="0041670B">
      <w:pPr>
        <w:rPr>
          <w:rFonts w:ascii="Times New Roman" w:eastAsia="標楷體" w:hAnsi="Times New Roman"/>
          <w:b/>
          <w:lang w:bidi="he-IL"/>
        </w:rPr>
      </w:pPr>
    </w:p>
    <w:p w:rsidR="0041670B" w:rsidRPr="00421BF3" w:rsidRDefault="0041670B" w:rsidP="00421BF3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Detailed description of the implementation:</w:t>
      </w:r>
    </w:p>
    <w:p w:rsidR="0041670B" w:rsidRPr="00421BF3" w:rsidRDefault="0041670B">
      <w:pPr>
        <w:rPr>
          <w:rFonts w:ascii="Times New Roman" w:eastAsia="標楷體" w:hAnsi="Times New Roman"/>
          <w:b/>
          <w:lang w:bidi="he-IL"/>
        </w:rPr>
      </w:pPr>
      <w:bookmarkStart w:id="0" w:name="_GoBack"/>
      <w:bookmarkEnd w:id="0"/>
    </w:p>
    <w:p w:rsidR="0041670B" w:rsidRPr="00421BF3" w:rsidRDefault="0041670B">
      <w:pPr>
        <w:rPr>
          <w:rFonts w:ascii="Times New Roman" w:eastAsia="標楷體" w:hAnsi="Times New Roman"/>
          <w:b/>
          <w:lang w:bidi="he-IL"/>
        </w:rPr>
      </w:pPr>
    </w:p>
    <w:p w:rsidR="0041670B" w:rsidRPr="00421BF3" w:rsidRDefault="0041670B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Problems encountered and solutions:</w:t>
      </w:r>
    </w:p>
    <w:p w:rsidR="0041670B" w:rsidRPr="00421BF3" w:rsidRDefault="0041670B">
      <w:pPr>
        <w:rPr>
          <w:rFonts w:ascii="Times New Roman" w:eastAsia="標楷體" w:hAnsi="Times New Roman"/>
          <w:b/>
          <w:lang w:bidi="he-IL"/>
        </w:rPr>
      </w:pPr>
    </w:p>
    <w:p w:rsidR="0041670B" w:rsidRPr="00421BF3" w:rsidRDefault="0041670B">
      <w:pPr>
        <w:rPr>
          <w:rFonts w:ascii="Times New Roman" w:eastAsia="標楷體" w:hAnsi="Times New Roman"/>
          <w:b/>
          <w:lang w:bidi="he-IL"/>
        </w:rPr>
      </w:pPr>
    </w:p>
    <w:p w:rsidR="0041670B" w:rsidRPr="00421BF3" w:rsidRDefault="0041670B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Lesson learnt (if any):</w:t>
      </w:r>
    </w:p>
    <w:p w:rsidR="0041670B" w:rsidRPr="00421BF3" w:rsidRDefault="0041670B">
      <w:pPr>
        <w:rPr>
          <w:rFonts w:ascii="Times New Roman" w:eastAsia="標楷體" w:hAnsi="Times New Roman"/>
          <w:b/>
          <w:lang w:bidi="he-IL"/>
        </w:rPr>
      </w:pPr>
    </w:p>
    <w:p w:rsidR="0041670B" w:rsidRPr="00421BF3" w:rsidRDefault="0041670B">
      <w:pPr>
        <w:rPr>
          <w:rFonts w:ascii="Times New Roman" w:eastAsia="標楷體" w:hAnsi="Times New Roman"/>
          <w:b/>
          <w:lang w:bidi="he-IL"/>
        </w:rPr>
      </w:pPr>
    </w:p>
    <w:sectPr w:rsidR="0041670B" w:rsidRPr="00421BF3" w:rsidSect="001F11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80"/>
  <w:doNotHyphenateCaps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224AA"/>
    <w:rsid w:val="001F113A"/>
    <w:rsid w:val="0041670B"/>
    <w:rsid w:val="00421BF3"/>
    <w:rsid w:val="004224AA"/>
    <w:rsid w:val="007F0A96"/>
    <w:rsid w:val="009E206A"/>
    <w:rsid w:val="00D7282A"/>
    <w:rsid w:val="00EF62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4AA"/>
    <w:pPr>
      <w:widowControl w:val="0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26</TotalTime>
  <Pages>1</Pages>
  <Words>23</Words>
  <Characters>134</Characters>
  <Application>Microsoft Office Outlook</Application>
  <DocSecurity>0</DocSecurity>
  <Lines>0</Lines>
  <Paragraphs>0</Paragraphs>
  <ScaleCrop>false</ScaleCrop>
  <Company>National Chiao Tung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</dc:creator>
  <cp:keywords/>
  <dc:description/>
  <cp:lastModifiedBy>Kai-Chiang Wu</cp:lastModifiedBy>
  <cp:revision>3</cp:revision>
  <dcterms:created xsi:type="dcterms:W3CDTF">2011-10-04T12:13:00Z</dcterms:created>
  <dcterms:modified xsi:type="dcterms:W3CDTF">2015-03-10T19:30:00Z</dcterms:modified>
</cp:coreProperties>
</file>